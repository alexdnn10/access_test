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25" w:rsidRPr="0022460A" w:rsidRDefault="00677041" w:rsidP="00677041">
      <w:pPr>
        <w:jc w:val="center"/>
        <w:rPr>
          <w:b/>
        </w:rPr>
      </w:pPr>
      <w:r w:rsidRPr="0022460A">
        <w:rPr>
          <w:b/>
        </w:rPr>
        <w:t xml:space="preserve">Шаблон </w:t>
      </w:r>
      <w:r w:rsidRPr="0022460A">
        <w:rPr>
          <w:b/>
          <w:lang w:val="en-US"/>
        </w:rPr>
        <w:t>Word</w:t>
      </w:r>
    </w:p>
    <w:p w:rsidR="00677041" w:rsidRPr="0022460A" w:rsidRDefault="00677041" w:rsidP="00677041">
      <w:pPr>
        <w:jc w:val="center"/>
        <w:rPr>
          <w:i/>
        </w:rPr>
      </w:pPr>
      <w:r w:rsidRPr="0022460A">
        <w:rPr>
          <w:i/>
        </w:rPr>
        <w:t xml:space="preserve">В таблице ниже представлены результаты сравнения значений 1-го и 2-го листа из документа </w:t>
      </w:r>
      <w:r w:rsidRPr="0022460A">
        <w:rPr>
          <w:b/>
          <w:i/>
          <w:lang w:val="en-US"/>
        </w:rPr>
        <w:t>source</w:t>
      </w:r>
      <w:r w:rsidRPr="0022460A">
        <w:rPr>
          <w:b/>
          <w:i/>
        </w:rPr>
        <w:t>.</w:t>
      </w:r>
      <w:r w:rsidRPr="0022460A">
        <w:rPr>
          <w:b/>
          <w:i/>
          <w:lang w:val="en-US"/>
        </w:rPr>
        <w:t>xlsx</w:t>
      </w:r>
    </w:p>
    <w:p w:rsidR="00677041" w:rsidRDefault="00677041" w:rsidP="0022460A">
      <w:pPr>
        <w:pStyle w:val="a4"/>
        <w:numPr>
          <w:ilvl w:val="0"/>
          <w:numId w:val="1"/>
        </w:numPr>
      </w:pPr>
      <w:r>
        <w:t xml:space="preserve">Ячейка со значением </w:t>
      </w:r>
      <w:r w:rsidRPr="0022460A">
        <w:rPr>
          <w:b/>
          <w:lang w:val="en-US"/>
        </w:rPr>
        <w:t>TRUE</w:t>
      </w:r>
      <w:r w:rsidRPr="00677041">
        <w:t xml:space="preserve"> </w:t>
      </w:r>
      <w:r w:rsidR="0022460A">
        <w:t>– значения в листах совпали;</w:t>
      </w:r>
    </w:p>
    <w:p w:rsidR="00677041" w:rsidRPr="0022460A" w:rsidRDefault="00677041" w:rsidP="0022460A">
      <w:pPr>
        <w:pStyle w:val="a4"/>
        <w:numPr>
          <w:ilvl w:val="0"/>
          <w:numId w:val="1"/>
        </w:numPr>
      </w:pPr>
      <w:r>
        <w:t xml:space="preserve">Ячейка со значением </w:t>
      </w:r>
      <w:r w:rsidRPr="0022460A">
        <w:rPr>
          <w:b/>
          <w:lang w:val="en-US"/>
        </w:rPr>
        <w:t>FALSE</w:t>
      </w:r>
      <w:r w:rsidRPr="00677041">
        <w:t xml:space="preserve"> </w:t>
      </w:r>
      <w:r>
        <w:t>– значения в листах</w:t>
      </w:r>
      <w:r w:rsidRPr="00677041">
        <w:t xml:space="preserve"> </w:t>
      </w:r>
      <w:r>
        <w:t>не совпали</w:t>
      </w:r>
      <w:r w:rsidR="0022460A">
        <w:t>;</w:t>
      </w:r>
    </w:p>
    <w:p w:rsidR="0022460A" w:rsidRPr="0022460A" w:rsidRDefault="0022460A" w:rsidP="0022460A">
      <w:pPr>
        <w:pStyle w:val="a4"/>
        <w:numPr>
          <w:ilvl w:val="0"/>
          <w:numId w:val="1"/>
        </w:numPr>
      </w:pPr>
      <w:r>
        <w:t xml:space="preserve">Ячейка со значением </w:t>
      </w:r>
      <w:r w:rsidRPr="0022460A">
        <w:rPr>
          <w:b/>
          <w:lang w:val="en-US"/>
        </w:rPr>
        <w:t>NULL</w:t>
      </w:r>
      <w:r w:rsidRPr="00677041">
        <w:t xml:space="preserve"> </w:t>
      </w:r>
      <w:r>
        <w:t xml:space="preserve">– </w:t>
      </w:r>
      <w:r w:rsidR="00F74866">
        <w:t>значения в листах</w:t>
      </w:r>
      <w:r>
        <w:t xml:space="preserve"> отсутствовали.</w:t>
      </w:r>
    </w:p>
    <w:p w:rsidR="0022460A" w:rsidRDefault="0022460A" w:rsidP="0022460A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</w:pP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64204C" w:rsidRPr="0064204C" w:rsidRDefault="002450C8" w:rsidP="00677041">
            <w:pPr>
              <w:jc w:val="center"/>
            </w:pPr>
            <w:bookmarkStart w:id="0" w:name="c11"/>
            <w:bookmarkEnd w:id="0"/>
            <w:r>
              <w:t>TRUE</w:t>
            </w:r>
          </w:p>
        </w:tc>
        <w:tc>
          <w:tcPr>
            <w:tcW w:w="870" w:type="dxa"/>
          </w:tcPr>
          <w:p w:rsidR="0064204C" w:rsidRPr="0064204C" w:rsidRDefault="002450C8" w:rsidP="00677041">
            <w:pPr>
              <w:jc w:val="center"/>
            </w:pPr>
            <w:bookmarkStart w:id="1" w:name="c12"/>
            <w:bookmarkEnd w:id="1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2" w:name="c13"/>
            <w:bookmarkEnd w:id="2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3" w:name="c14"/>
            <w:bookmarkEnd w:id="3"/>
            <w:r>
              <w:t>FALSE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4" w:name="c15"/>
            <w:bookmarkEnd w:id="4"/>
            <w:r>
              <w:t>FALSE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5" w:name="c16"/>
            <w:bookmarkEnd w:id="5"/>
            <w:r>
              <w:t>FALSE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6" w:name="c17"/>
            <w:bookmarkEnd w:id="6"/>
            <w:r>
              <w:t>FALSE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7" w:name="c18"/>
            <w:bookmarkEnd w:id="7"/>
            <w:r>
              <w:t>FALSE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8" w:name="c19"/>
            <w:bookmarkEnd w:id="8"/>
            <w:r>
              <w:t>FALSE</w:t>
            </w:r>
          </w:p>
        </w:tc>
        <w:tc>
          <w:tcPr>
            <w:tcW w:w="871" w:type="dxa"/>
          </w:tcPr>
          <w:p w:rsidR="0064204C" w:rsidRDefault="002450C8" w:rsidP="00677041">
            <w:pPr>
              <w:jc w:val="center"/>
            </w:pPr>
            <w:bookmarkStart w:id="9" w:name="c110"/>
            <w:bookmarkEnd w:id="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10" w:name="c21"/>
            <w:bookmarkEnd w:id="10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11" w:name="c22"/>
            <w:bookmarkEnd w:id="11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12" w:name="c23"/>
            <w:bookmarkEnd w:id="12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13" w:name="c24"/>
            <w:bookmarkEnd w:id="13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14" w:name="c25"/>
            <w:bookmarkEnd w:id="14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15" w:name="c26"/>
            <w:bookmarkEnd w:id="15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16" w:name="c27"/>
            <w:bookmarkEnd w:id="16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17" w:name="c28"/>
            <w:bookmarkEnd w:id="17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18" w:name="c29"/>
            <w:bookmarkEnd w:id="18"/>
            <w:r>
              <w:t>TRUE</w:t>
            </w:r>
          </w:p>
        </w:tc>
        <w:tc>
          <w:tcPr>
            <w:tcW w:w="871" w:type="dxa"/>
          </w:tcPr>
          <w:p w:rsidR="0064204C" w:rsidRDefault="002450C8" w:rsidP="00677041">
            <w:pPr>
              <w:jc w:val="center"/>
            </w:pPr>
            <w:bookmarkStart w:id="19" w:name="c210"/>
            <w:bookmarkEnd w:id="1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20" w:name="c31"/>
            <w:bookmarkEnd w:id="20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21" w:name="c32"/>
            <w:bookmarkEnd w:id="21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22" w:name="c33"/>
            <w:bookmarkEnd w:id="22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23" w:name="c34"/>
            <w:bookmarkEnd w:id="23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24" w:name="c35"/>
            <w:bookmarkEnd w:id="24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25" w:name="c36"/>
            <w:bookmarkEnd w:id="25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26" w:name="c37"/>
            <w:bookmarkEnd w:id="26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27" w:name="c38"/>
            <w:bookmarkEnd w:id="27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28" w:name="c39"/>
            <w:bookmarkEnd w:id="28"/>
            <w:r>
              <w:t>TRUE</w:t>
            </w:r>
          </w:p>
        </w:tc>
        <w:tc>
          <w:tcPr>
            <w:tcW w:w="871" w:type="dxa"/>
          </w:tcPr>
          <w:p w:rsidR="0064204C" w:rsidRDefault="002450C8" w:rsidP="00677041">
            <w:pPr>
              <w:jc w:val="center"/>
            </w:pPr>
            <w:bookmarkStart w:id="29" w:name="c310"/>
            <w:bookmarkEnd w:id="2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30" w:name="c41"/>
            <w:bookmarkEnd w:id="30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31" w:name="c42"/>
            <w:bookmarkEnd w:id="31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32" w:name="c43"/>
            <w:bookmarkEnd w:id="32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33" w:name="c44"/>
            <w:bookmarkEnd w:id="33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34" w:name="c45"/>
            <w:bookmarkEnd w:id="34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35" w:name="c46"/>
            <w:bookmarkEnd w:id="35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36" w:name="c47"/>
            <w:bookmarkEnd w:id="36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37" w:name="c48"/>
            <w:bookmarkEnd w:id="37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38" w:name="c49"/>
            <w:bookmarkEnd w:id="38"/>
            <w:r>
              <w:t>TRUE</w:t>
            </w:r>
          </w:p>
        </w:tc>
        <w:tc>
          <w:tcPr>
            <w:tcW w:w="871" w:type="dxa"/>
          </w:tcPr>
          <w:p w:rsidR="0064204C" w:rsidRDefault="002450C8" w:rsidP="00677041">
            <w:pPr>
              <w:jc w:val="center"/>
            </w:pPr>
            <w:bookmarkStart w:id="39" w:name="c410"/>
            <w:bookmarkEnd w:id="3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40" w:name="c51"/>
            <w:bookmarkEnd w:id="40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41" w:name="c52"/>
            <w:bookmarkEnd w:id="41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42" w:name="c53"/>
            <w:bookmarkEnd w:id="42"/>
            <w:r>
              <w:t>FALSE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43" w:name="c54"/>
            <w:bookmarkEnd w:id="43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44" w:name="c55"/>
            <w:bookmarkEnd w:id="44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45" w:name="c56"/>
            <w:bookmarkEnd w:id="45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46" w:name="c57"/>
            <w:bookmarkEnd w:id="46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47" w:name="c58"/>
            <w:bookmarkEnd w:id="47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48" w:name="c59"/>
            <w:bookmarkEnd w:id="48"/>
            <w:r>
              <w:t>TRUE</w:t>
            </w:r>
          </w:p>
        </w:tc>
        <w:tc>
          <w:tcPr>
            <w:tcW w:w="871" w:type="dxa"/>
          </w:tcPr>
          <w:p w:rsidR="0064204C" w:rsidRDefault="002450C8" w:rsidP="00677041">
            <w:pPr>
              <w:jc w:val="center"/>
            </w:pPr>
            <w:bookmarkStart w:id="49" w:name="c510"/>
            <w:bookmarkEnd w:id="4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50" w:name="c61"/>
            <w:bookmarkEnd w:id="50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51" w:name="c62"/>
            <w:bookmarkEnd w:id="51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52" w:name="c63"/>
            <w:bookmarkEnd w:id="52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53" w:name="c64"/>
            <w:bookmarkEnd w:id="53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54" w:name="c65"/>
            <w:bookmarkEnd w:id="54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55" w:name="c66"/>
            <w:bookmarkEnd w:id="55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56" w:name="c67"/>
            <w:bookmarkEnd w:id="56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57" w:name="c68"/>
            <w:bookmarkEnd w:id="57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58" w:name="c69"/>
            <w:bookmarkEnd w:id="58"/>
            <w:r>
              <w:t>TRUE</w:t>
            </w:r>
          </w:p>
        </w:tc>
        <w:tc>
          <w:tcPr>
            <w:tcW w:w="871" w:type="dxa"/>
          </w:tcPr>
          <w:p w:rsidR="0064204C" w:rsidRDefault="002450C8" w:rsidP="00677041">
            <w:pPr>
              <w:jc w:val="center"/>
            </w:pPr>
            <w:bookmarkStart w:id="59" w:name="c610"/>
            <w:bookmarkEnd w:id="5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60" w:name="c71"/>
            <w:bookmarkEnd w:id="60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61" w:name="c72"/>
            <w:bookmarkEnd w:id="61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62" w:name="c73"/>
            <w:bookmarkEnd w:id="62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63" w:name="c74"/>
            <w:bookmarkEnd w:id="63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64" w:name="c75"/>
            <w:bookmarkEnd w:id="64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65" w:name="c76"/>
            <w:bookmarkEnd w:id="65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66" w:name="c77"/>
            <w:bookmarkEnd w:id="66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67" w:name="c78"/>
            <w:bookmarkEnd w:id="67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68" w:name="c79"/>
            <w:bookmarkEnd w:id="68"/>
            <w:r>
              <w:t>TRUE</w:t>
            </w:r>
          </w:p>
        </w:tc>
        <w:tc>
          <w:tcPr>
            <w:tcW w:w="871" w:type="dxa"/>
          </w:tcPr>
          <w:p w:rsidR="0064204C" w:rsidRDefault="002450C8" w:rsidP="00677041">
            <w:pPr>
              <w:jc w:val="center"/>
            </w:pPr>
            <w:bookmarkStart w:id="69" w:name="c710"/>
            <w:bookmarkEnd w:id="6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70" w:name="c81"/>
            <w:bookmarkEnd w:id="70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71" w:name="c82"/>
            <w:bookmarkEnd w:id="71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72" w:name="c83"/>
            <w:bookmarkEnd w:id="72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73" w:name="c84"/>
            <w:bookmarkEnd w:id="73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74" w:name="c85"/>
            <w:bookmarkEnd w:id="74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75" w:name="c86"/>
            <w:bookmarkEnd w:id="75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76" w:name="c87"/>
            <w:bookmarkEnd w:id="76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77" w:name="c88"/>
            <w:bookmarkEnd w:id="77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78" w:name="c89"/>
            <w:bookmarkEnd w:id="78"/>
            <w:r>
              <w:t>TRUE</w:t>
            </w:r>
          </w:p>
        </w:tc>
        <w:tc>
          <w:tcPr>
            <w:tcW w:w="871" w:type="dxa"/>
          </w:tcPr>
          <w:p w:rsidR="0064204C" w:rsidRDefault="002450C8" w:rsidP="00677041">
            <w:pPr>
              <w:jc w:val="center"/>
            </w:pPr>
            <w:bookmarkStart w:id="79" w:name="c810"/>
            <w:bookmarkEnd w:id="79"/>
            <w:r>
              <w:t>FALSE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80" w:name="c91"/>
            <w:bookmarkEnd w:id="80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81" w:name="c92"/>
            <w:bookmarkEnd w:id="81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82" w:name="c93"/>
            <w:bookmarkEnd w:id="82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83" w:name="c94"/>
            <w:bookmarkEnd w:id="83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84" w:name="c95"/>
            <w:bookmarkEnd w:id="84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85" w:name="c96"/>
            <w:bookmarkEnd w:id="85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86" w:name="c97"/>
            <w:bookmarkEnd w:id="86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87" w:name="c98"/>
            <w:bookmarkEnd w:id="87"/>
            <w:r>
              <w:t>TRUE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88" w:name="c99"/>
            <w:bookmarkEnd w:id="88"/>
            <w:r>
              <w:t>TRUE</w:t>
            </w:r>
          </w:p>
        </w:tc>
        <w:tc>
          <w:tcPr>
            <w:tcW w:w="871" w:type="dxa"/>
          </w:tcPr>
          <w:p w:rsidR="0064204C" w:rsidRDefault="002450C8" w:rsidP="00677041">
            <w:pPr>
              <w:jc w:val="center"/>
            </w:pPr>
            <w:bookmarkStart w:id="89" w:name="c910"/>
            <w:bookmarkEnd w:id="89"/>
            <w:r>
              <w:t>TRUE</w:t>
            </w:r>
          </w:p>
        </w:tc>
      </w:tr>
      <w:tr w:rsidR="0064204C" w:rsidTr="0064204C">
        <w:tc>
          <w:tcPr>
            <w:tcW w:w="870" w:type="dxa"/>
          </w:tcPr>
          <w:p w:rsidR="0064204C" w:rsidRPr="0064204C" w:rsidRDefault="0064204C" w:rsidP="006770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90" w:name="c101"/>
            <w:bookmarkEnd w:id="90"/>
            <w:r>
              <w:t>NULL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91" w:name="c102"/>
            <w:bookmarkEnd w:id="91"/>
            <w:r>
              <w:t>NULL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92" w:name="c103"/>
            <w:bookmarkEnd w:id="92"/>
            <w:r>
              <w:t>NULL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93" w:name="c104"/>
            <w:bookmarkEnd w:id="93"/>
            <w:r>
              <w:t>NULL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94" w:name="c105"/>
            <w:bookmarkEnd w:id="94"/>
            <w:r>
              <w:t>NULL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95" w:name="c106"/>
            <w:bookmarkEnd w:id="95"/>
            <w:r>
              <w:t>NULL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96" w:name="c107"/>
            <w:bookmarkEnd w:id="96"/>
            <w:r>
              <w:t>NULL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97" w:name="c108"/>
            <w:bookmarkEnd w:id="97"/>
            <w:r>
              <w:t>NULL</w:t>
            </w:r>
          </w:p>
        </w:tc>
        <w:tc>
          <w:tcPr>
            <w:tcW w:w="870" w:type="dxa"/>
          </w:tcPr>
          <w:p w:rsidR="0064204C" w:rsidRDefault="002450C8" w:rsidP="00677041">
            <w:pPr>
              <w:jc w:val="center"/>
            </w:pPr>
            <w:bookmarkStart w:id="98" w:name="c109"/>
            <w:bookmarkEnd w:id="98"/>
            <w:r>
              <w:t>NULL</w:t>
            </w:r>
          </w:p>
        </w:tc>
        <w:tc>
          <w:tcPr>
            <w:tcW w:w="871" w:type="dxa"/>
          </w:tcPr>
          <w:p w:rsidR="0064204C" w:rsidRDefault="002450C8" w:rsidP="00677041">
            <w:pPr>
              <w:jc w:val="center"/>
            </w:pPr>
            <w:bookmarkStart w:id="99" w:name="c1010"/>
            <w:bookmarkStart w:id="100" w:name="_GoBack"/>
            <w:bookmarkEnd w:id="99"/>
            <w:r>
              <w:t>NULL</w:t>
            </w:r>
            <w:bookmarkEnd w:id="100"/>
          </w:p>
        </w:tc>
      </w:tr>
    </w:tbl>
    <w:p w:rsidR="00677041" w:rsidRDefault="00677041" w:rsidP="00677041">
      <w:pPr>
        <w:jc w:val="center"/>
      </w:pPr>
    </w:p>
    <w:sectPr w:rsidR="0067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76EF3"/>
    <w:multiLevelType w:val="hybridMultilevel"/>
    <w:tmpl w:val="73842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C8"/>
    <w:rsid w:val="0022460A"/>
    <w:rsid w:val="002450C8"/>
    <w:rsid w:val="00314C27"/>
    <w:rsid w:val="0064204C"/>
    <w:rsid w:val="00677041"/>
    <w:rsid w:val="00826E25"/>
    <w:rsid w:val="008A6C18"/>
    <w:rsid w:val="00B265E7"/>
    <w:rsid w:val="00DA7688"/>
    <w:rsid w:val="00EF09F4"/>
    <w:rsid w:val="00F7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4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p.by\resul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B7F01-81DC-4E18-BCE8-2FF896715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result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DNN</dc:creator>
  <cp:lastModifiedBy>Alex DNN</cp:lastModifiedBy>
  <cp:revision>1</cp:revision>
  <dcterms:created xsi:type="dcterms:W3CDTF">2017-08-06T07:51:00Z</dcterms:created>
  <dcterms:modified xsi:type="dcterms:W3CDTF">2017-08-06T07:51:00Z</dcterms:modified>
</cp:coreProperties>
</file>